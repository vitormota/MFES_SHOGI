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0C" w:rsidRDefault="005D6A0C" w:rsidP="005D6A0C">
      <w:pPr>
        <w:pStyle w:val="VDM"/>
        <w:rPr>
          <w:b/>
          <w:bCs/>
          <w:color w:val="7F0055"/>
        </w:rPr>
      </w:pPr>
      <w:bookmarkStart w:id="0" w:name="_GoBack"/>
      <w:bookmarkEnd w:id="0"/>
      <w:r>
        <w:rPr>
          <w:b/>
          <w:bCs/>
          <w:color w:val="7F0055"/>
        </w:rPr>
        <w:t>class King is subclass od Piece</w:t>
      </w:r>
    </w:p>
    <w:p w:rsidR="005D6A0C" w:rsidRDefault="005D6A0C" w:rsidP="005D6A0C">
      <w:pPr>
        <w:pStyle w:val="VDM"/>
        <w:rPr>
          <w:b/>
          <w:bCs/>
          <w:color w:val="7F0055"/>
        </w:rPr>
      </w:pPr>
    </w:p>
    <w:p w:rsidR="005D6A0C" w:rsidRDefault="005D6A0C" w:rsidP="005D6A0C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t>operatios</w:t>
      </w:r>
    </w:p>
    <w:p w:rsidR="005D6A0C" w:rsidRDefault="005D6A0C" w:rsidP="005D6A0C">
      <w:pPr>
        <w:pStyle w:val="VDM"/>
        <w:rPr>
          <w:b/>
          <w:bCs/>
          <w:color w:val="7F0055"/>
        </w:rPr>
      </w:pPr>
    </w:p>
    <w:p w:rsidR="005D6A0C" w:rsidRDefault="005D6A0C" w:rsidP="005D6A0C">
      <w:pPr>
        <w:pStyle w:val="VDM"/>
      </w:pPr>
      <w:r>
        <w:rPr>
          <w:b/>
          <w:bCs/>
          <w:color w:val="7F0055"/>
        </w:rPr>
        <w:t>public</w:t>
      </w:r>
      <w:r>
        <w:t xml:space="preserve"> King: Player ==&gt; King</w:t>
      </w:r>
    </w:p>
    <w:p w:rsidR="005D6A0C" w:rsidRDefault="005D6A0C" w:rsidP="005D6A0C">
      <w:pPr>
        <w:pStyle w:val="VDM"/>
      </w:pPr>
      <w:r>
        <w:t>King(p) == Piece(p);</w:t>
      </w:r>
    </w:p>
    <w:p w:rsidR="005D6A0C" w:rsidRDefault="005D6A0C" w:rsidP="005D6A0C">
      <w:pPr>
        <w:pStyle w:val="VDM"/>
      </w:pPr>
    </w:p>
    <w:p w:rsidR="005D6A0C" w:rsidRDefault="005D6A0C" w:rsidP="005D6A0C">
      <w:pPr>
        <w:pStyle w:val="VDM"/>
      </w:pPr>
      <w:r>
        <w:rPr>
          <w:b/>
          <w:bCs/>
          <w:color w:val="7F0055"/>
        </w:rPr>
        <w:t>public</w:t>
      </w:r>
      <w:r>
        <w:t xml:space="preserve"> validMovement: Cell*Cell ==&gt; </w:t>
      </w:r>
      <w:r>
        <w:rPr>
          <w:b/>
          <w:bCs/>
          <w:color w:val="7F0055"/>
        </w:rPr>
        <w:t>bool</w:t>
      </w:r>
    </w:p>
    <w:p w:rsidR="005D6A0C" w:rsidRDefault="005D6A0C" w:rsidP="005D6A0C">
      <w:pPr>
        <w:pStyle w:val="VDM"/>
      </w:pPr>
      <w:r>
        <w:t xml:space="preserve">validMovement(c1,c2) == </w:t>
      </w:r>
      <w:r>
        <w:rPr>
          <w:b/>
          <w:bCs/>
          <w:color w:val="7F0055"/>
        </w:rPr>
        <w:t>return</w:t>
      </w:r>
      <w:r>
        <w:t xml:space="preserve"> validKingMove(c1,c2)</w:t>
      </w:r>
    </w:p>
    <w:p w:rsidR="005D6A0C" w:rsidRDefault="005D6A0C" w:rsidP="005D6A0C">
      <w:pPr>
        <w:pStyle w:val="VDM"/>
      </w:pPr>
      <w:r>
        <w:rPr>
          <w:b/>
          <w:bCs/>
          <w:color w:val="7F0055"/>
        </w:rPr>
        <w:t>pre</w:t>
      </w:r>
      <w:r>
        <w:t xml:space="preserve"> </w:t>
      </w:r>
      <w:r>
        <w:rPr>
          <w:b/>
          <w:bCs/>
          <w:color w:val="7F0055"/>
        </w:rPr>
        <w:t>not</w:t>
      </w:r>
      <w:r>
        <w:t xml:space="preserve"> Board`getInstance().check(belongTo);</w:t>
      </w:r>
    </w:p>
    <w:p w:rsidR="005D6A0C" w:rsidRDefault="005D6A0C" w:rsidP="005D6A0C">
      <w:pPr>
        <w:pStyle w:val="VDM"/>
      </w:pPr>
    </w:p>
    <w:p w:rsidR="00F8625E" w:rsidRDefault="005D6A0C" w:rsidP="005D6A0C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King</w:t>
      </w:r>
    </w:p>
    <w:p w:rsidR="005D6A0C" w:rsidRDefault="005D6A0C">
      <w:pPr>
        <w:rPr>
          <w:lang w:val="da-DK"/>
        </w:rPr>
      </w:pPr>
    </w:p>
    <w:sectPr w:rsidR="005D6A0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0C"/>
    <w:rsid w:val="005D6A0C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B76B34-0FB8-4AE0-9004-E317E021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2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2013-12-02T21:52:00Z</dcterms:created>
  <dcterms:modified xsi:type="dcterms:W3CDTF">2013-12-02T21:54:00Z</dcterms:modified>
</cp:coreProperties>
</file>