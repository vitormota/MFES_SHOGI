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63" w:rsidRDefault="00FD0963" w:rsidP="00FD0963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 xml:space="preserve">class </w:t>
      </w:r>
      <w:r>
        <w:rPr>
          <w:rFonts w:ascii="Consolas" w:hAnsi="Consolas" w:cs="Consolas"/>
          <w:color w:val="000000"/>
        </w:rPr>
        <w:t xml:space="preserve">Rook </w:t>
      </w:r>
      <w:r>
        <w:rPr>
          <w:rFonts w:ascii="Consolas" w:hAnsi="Consolas" w:cs="Consolas"/>
          <w:b/>
          <w:bCs/>
          <w:color w:val="7F0055"/>
        </w:rPr>
        <w:t>is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subclass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of</w:t>
      </w:r>
      <w:r>
        <w:rPr>
          <w:rFonts w:ascii="Consolas" w:hAnsi="Consolas" w:cs="Consolas"/>
          <w:color w:val="000000"/>
        </w:rPr>
        <w:t xml:space="preserve"> Piece</w:t>
      </w:r>
    </w:p>
    <w:p w:rsidR="00FD0963" w:rsidRDefault="00FD0963" w:rsidP="00FD0963">
      <w:pPr>
        <w:pStyle w:val="VDM"/>
        <w:rPr>
          <w:b/>
          <w:bCs/>
          <w:color w:val="7F0055"/>
        </w:rPr>
      </w:pPr>
    </w:p>
    <w:p w:rsidR="00FD0963" w:rsidRDefault="00FD0963" w:rsidP="00FD0963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operations</w:t>
      </w:r>
    </w:p>
    <w:p w:rsidR="00FD0963" w:rsidRDefault="00FD0963" w:rsidP="00FD0963">
      <w:pPr>
        <w:pStyle w:val="VDM"/>
        <w:rPr>
          <w:b/>
          <w:bCs/>
          <w:color w:val="7F0055"/>
        </w:rPr>
      </w:pPr>
    </w:p>
    <w:p w:rsidR="00FD0963" w:rsidRDefault="00FD0963" w:rsidP="00FD0963">
      <w:pPr>
        <w:pStyle w:val="VDM"/>
      </w:pPr>
      <w:r>
        <w:rPr>
          <w:b/>
          <w:bCs/>
          <w:color w:val="7F0055"/>
        </w:rPr>
        <w:t>public</w:t>
      </w:r>
      <w:r>
        <w:t xml:space="preserve"> Rook: Player ==&gt; Rook</w:t>
      </w:r>
    </w:p>
    <w:p w:rsidR="00FD0963" w:rsidRDefault="00FD0963" w:rsidP="00FD0963">
      <w:pPr>
        <w:pStyle w:val="VDM"/>
      </w:pPr>
      <w:r>
        <w:t>Rook(p) == Piece(p);</w:t>
      </w:r>
    </w:p>
    <w:p w:rsidR="00FD0963" w:rsidRDefault="00FD0963" w:rsidP="00FD0963">
      <w:pPr>
        <w:pStyle w:val="VDM"/>
      </w:pPr>
    </w:p>
    <w:p w:rsidR="00FD0963" w:rsidRDefault="00FD0963" w:rsidP="00FD0963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FD0963" w:rsidRDefault="00FD0963" w:rsidP="00FD0963">
      <w:pPr>
        <w:pStyle w:val="VDM"/>
      </w:pPr>
      <w:r>
        <w:t xml:space="preserve">validMovement(c1,c2) == </w:t>
      </w:r>
    </w:p>
    <w:p w:rsidR="00FD0963" w:rsidRDefault="00FD0963" w:rsidP="00FD0963">
      <w:pPr>
        <w:pStyle w:val="VDM"/>
      </w:pPr>
      <w:r>
        <w:rPr>
          <w:b/>
          <w:bCs/>
          <w:color w:val="7F0055"/>
        </w:rPr>
        <w:t>return</w:t>
      </w:r>
      <w:r>
        <w:t xml:space="preserve"> (</w:t>
      </w:r>
      <w:r>
        <w:rPr>
          <w:b/>
          <w:bCs/>
          <w:color w:val="7F0055"/>
        </w:rPr>
        <w:t>abs</w:t>
      </w:r>
      <w:r>
        <w:t xml:space="preserve">(c1.x-c2.x) = 0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 xml:space="preserve">(c1.y-c2.y) </w:t>
      </w:r>
      <w:r>
        <w:rPr>
          <w:b/>
          <w:bCs/>
          <w:color w:val="000080"/>
        </w:rPr>
        <w:t>&lt;&gt;</w:t>
      </w:r>
      <w:r>
        <w:t xml:space="preserve"> 0 </w:t>
      </w:r>
      <w:r>
        <w:rPr>
          <w:b/>
          <w:bCs/>
          <w:color w:val="7F0055"/>
        </w:rPr>
        <w:t>and</w:t>
      </w:r>
    </w:p>
    <w:p w:rsidR="00FD0963" w:rsidRDefault="00FD0963" w:rsidP="00FD0963">
      <w:pPr>
        <w:pStyle w:val="VDM"/>
        <w:ind w:firstLine="720"/>
      </w:pPr>
      <w:r>
        <w:rPr>
          <w:b/>
          <w:bCs/>
          <w:color w:val="7F0055"/>
        </w:rPr>
        <w:t>forall</w:t>
      </w:r>
      <w:r>
        <w:t xml:space="preserve"> yi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intermediateVals(c1.y,c2.y) &amp;</w:t>
      </w:r>
    </w:p>
    <w:p w:rsidR="00FD0963" w:rsidRDefault="00FD0963" w:rsidP="00FD0963">
      <w:pPr>
        <w:pStyle w:val="VDM"/>
        <w:ind w:firstLine="720"/>
      </w:pPr>
      <w:r>
        <w:t xml:space="preserve">Board`getInstance().getCell(c1.x,yi).piece = </w:t>
      </w:r>
      <w:r>
        <w:rPr>
          <w:b/>
          <w:bCs/>
          <w:color w:val="7F0055"/>
        </w:rPr>
        <w:t>nil</w:t>
      </w:r>
      <w:r>
        <w:t xml:space="preserve"> ) </w:t>
      </w:r>
      <w:r>
        <w:rPr>
          <w:b/>
          <w:bCs/>
          <w:color w:val="7F0055"/>
        </w:rPr>
        <w:t>or</w:t>
      </w:r>
      <w:r>
        <w:t xml:space="preserve"> </w:t>
      </w:r>
      <w:r>
        <w:rPr>
          <w:color w:val="3F7F5F"/>
        </w:rPr>
        <w:t>--Vertical</w:t>
      </w:r>
    </w:p>
    <w:p w:rsidR="00FD0963" w:rsidRDefault="00FD0963" w:rsidP="00FD0963">
      <w:pPr>
        <w:pStyle w:val="VDM"/>
        <w:ind w:firstLine="720"/>
      </w:pPr>
      <w:r>
        <w:t>(</w:t>
      </w:r>
      <w:r>
        <w:rPr>
          <w:b/>
          <w:bCs/>
          <w:color w:val="7F0055"/>
        </w:rPr>
        <w:t>abs</w:t>
      </w:r>
      <w:r>
        <w:t xml:space="preserve">(c1.x-c2.x) </w:t>
      </w:r>
      <w:r>
        <w:rPr>
          <w:b/>
          <w:bCs/>
          <w:color w:val="000080"/>
        </w:rPr>
        <w:t>&lt;&gt;</w:t>
      </w:r>
      <w:r>
        <w:t xml:space="preserve"> 0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 xml:space="preserve">(c1.y-c2.y) = 0 </w:t>
      </w:r>
      <w:r>
        <w:rPr>
          <w:b/>
          <w:bCs/>
          <w:color w:val="7F0055"/>
        </w:rPr>
        <w:t>and</w:t>
      </w:r>
    </w:p>
    <w:p w:rsidR="00FD0963" w:rsidRDefault="00FD0963" w:rsidP="00FD0963">
      <w:pPr>
        <w:pStyle w:val="VDM"/>
        <w:ind w:firstLine="720"/>
      </w:pPr>
      <w:r>
        <w:rPr>
          <w:b/>
          <w:bCs/>
          <w:color w:val="7F0055"/>
        </w:rPr>
        <w:t>forall</w:t>
      </w:r>
      <w:r>
        <w:t xml:space="preserve"> xi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intermediateVals(c1.x,c2.x) &amp;</w:t>
      </w:r>
    </w:p>
    <w:p w:rsidR="00FD0963" w:rsidRDefault="00FD0963" w:rsidP="00FD0963">
      <w:pPr>
        <w:pStyle w:val="VDM"/>
        <w:ind w:firstLine="720"/>
      </w:pPr>
      <w:r>
        <w:t xml:space="preserve">Board`getInstance().getCell(c1.y,xi).piece = </w:t>
      </w:r>
      <w:r>
        <w:rPr>
          <w:b/>
          <w:bCs/>
          <w:color w:val="7F0055"/>
        </w:rPr>
        <w:t>nil</w:t>
      </w:r>
      <w:r>
        <w:t xml:space="preserve">) </w:t>
      </w:r>
      <w:r>
        <w:rPr>
          <w:b/>
          <w:bCs/>
          <w:color w:val="7F0055"/>
        </w:rPr>
        <w:t>or</w:t>
      </w:r>
      <w:r>
        <w:t xml:space="preserve">  </w:t>
      </w:r>
      <w:r>
        <w:rPr>
          <w:color w:val="3F7F5F"/>
        </w:rPr>
        <w:t>--Horizontal</w:t>
      </w:r>
    </w:p>
    <w:p w:rsidR="00FD0963" w:rsidRDefault="00FD0963" w:rsidP="00FD0963">
      <w:pPr>
        <w:pStyle w:val="VDM"/>
        <w:ind w:firstLine="720"/>
      </w:pPr>
      <w:r>
        <w:t>(</w:t>
      </w:r>
      <w:bookmarkStart w:id="0" w:name="_GoBack"/>
      <w:bookmarkEnd w:id="0"/>
      <w:r>
        <w:t xml:space="preserve">promoted </w:t>
      </w:r>
      <w:r>
        <w:rPr>
          <w:b/>
          <w:bCs/>
          <w:color w:val="7F0055"/>
        </w:rPr>
        <w:t>and</w:t>
      </w:r>
      <w:r>
        <w:t xml:space="preserve"> validKingMove(c1,c2));</w:t>
      </w:r>
    </w:p>
    <w:p w:rsidR="00FD0963" w:rsidRDefault="00FD0963" w:rsidP="00FD0963">
      <w:pPr>
        <w:pStyle w:val="VDM"/>
      </w:pPr>
    </w:p>
    <w:p w:rsidR="00F8625E" w:rsidRDefault="00FD0963" w:rsidP="00FD0963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Rook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63"/>
    <w:rsid w:val="00F8625E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72D87F-86A5-477E-9FB4-A229D658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2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2013-12-02T22:05:00Z</dcterms:created>
  <dcterms:modified xsi:type="dcterms:W3CDTF">2013-12-02T22:07:00Z</dcterms:modified>
</cp:coreProperties>
</file>