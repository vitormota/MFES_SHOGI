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DD1" w:rsidRDefault="00A63DD1" w:rsidP="00A63DD1">
      <w:pPr>
        <w:pStyle w:val="VDM"/>
        <w:rPr>
          <w:rFonts w:ascii="Consolas" w:hAnsi="Consolas" w:cs="Consolas"/>
          <w:color w:val="000000"/>
        </w:rPr>
      </w:pPr>
      <w:r>
        <w:rPr>
          <w:b/>
          <w:bCs/>
          <w:color w:val="7F0055"/>
        </w:rPr>
        <w:t xml:space="preserve">class </w:t>
      </w:r>
      <w:r>
        <w:rPr>
          <w:rFonts w:ascii="Consolas" w:hAnsi="Consolas" w:cs="Consolas"/>
          <w:color w:val="000000"/>
        </w:rPr>
        <w:t xml:space="preserve">Lance </w:t>
      </w:r>
      <w:r>
        <w:rPr>
          <w:b/>
          <w:bCs/>
          <w:color w:val="7F0055"/>
        </w:rPr>
        <w:t xml:space="preserve">is subclass of </w:t>
      </w:r>
      <w:r>
        <w:rPr>
          <w:rFonts w:ascii="Consolas" w:hAnsi="Consolas" w:cs="Consolas"/>
          <w:color w:val="000000"/>
        </w:rPr>
        <w:t>Piece</w:t>
      </w:r>
    </w:p>
    <w:p w:rsidR="00A63DD1" w:rsidRDefault="00A63DD1" w:rsidP="00A63DD1">
      <w:pPr>
        <w:pStyle w:val="VDM"/>
        <w:rPr>
          <w:b/>
          <w:bCs/>
          <w:color w:val="7F0055"/>
        </w:rPr>
      </w:pPr>
      <w:bookmarkStart w:id="0" w:name="_GoBack"/>
      <w:bookmarkEnd w:id="0"/>
    </w:p>
    <w:p w:rsidR="00A63DD1" w:rsidRDefault="00A63DD1" w:rsidP="00A63DD1">
      <w:pPr>
        <w:pStyle w:val="VDM"/>
        <w:rPr>
          <w:b/>
          <w:bCs/>
          <w:color w:val="7F0055"/>
        </w:rPr>
      </w:pPr>
      <w:r>
        <w:rPr>
          <w:b/>
          <w:bCs/>
          <w:color w:val="7F0055"/>
        </w:rPr>
        <w:t>operations</w:t>
      </w:r>
    </w:p>
    <w:p w:rsidR="00A63DD1" w:rsidRDefault="00A63DD1" w:rsidP="00A63DD1">
      <w:pPr>
        <w:pStyle w:val="VDM"/>
        <w:rPr>
          <w:b/>
          <w:bCs/>
          <w:color w:val="7F0055"/>
        </w:rPr>
      </w:pPr>
    </w:p>
    <w:p w:rsidR="00A63DD1" w:rsidRDefault="00A63DD1" w:rsidP="00A63DD1">
      <w:pPr>
        <w:pStyle w:val="VDM"/>
      </w:pPr>
      <w:r>
        <w:rPr>
          <w:b/>
          <w:bCs/>
          <w:color w:val="7F0055"/>
        </w:rPr>
        <w:t>public</w:t>
      </w:r>
      <w:r>
        <w:t xml:space="preserve"> Lance: Player ==&gt; Lance</w:t>
      </w:r>
    </w:p>
    <w:p w:rsidR="00A63DD1" w:rsidRDefault="00A63DD1" w:rsidP="00A63DD1">
      <w:pPr>
        <w:pStyle w:val="VDM"/>
      </w:pPr>
      <w:r>
        <w:t>Lance(p) == Piece(p);</w:t>
      </w:r>
    </w:p>
    <w:p w:rsidR="00A63DD1" w:rsidRDefault="00A63DD1" w:rsidP="00A63DD1">
      <w:pPr>
        <w:pStyle w:val="VDM"/>
      </w:pPr>
    </w:p>
    <w:p w:rsidR="00A63DD1" w:rsidRDefault="00A63DD1" w:rsidP="00A63DD1">
      <w:pPr>
        <w:pStyle w:val="VDM"/>
      </w:pPr>
      <w:r>
        <w:rPr>
          <w:b/>
          <w:bCs/>
          <w:color w:val="7F0055"/>
        </w:rPr>
        <w:t>public</w:t>
      </w:r>
      <w:r>
        <w:t xml:space="preserve"> validMovement: Cell*Cell ==&gt; </w:t>
      </w:r>
      <w:r>
        <w:rPr>
          <w:b/>
          <w:bCs/>
          <w:color w:val="7F0055"/>
        </w:rPr>
        <w:t>bool</w:t>
      </w:r>
    </w:p>
    <w:p w:rsidR="00A63DD1" w:rsidRDefault="00A63DD1" w:rsidP="00A63DD1">
      <w:pPr>
        <w:pStyle w:val="VDM"/>
      </w:pPr>
      <w:r>
        <w:t xml:space="preserve">validMovement(c1,c2) == </w:t>
      </w:r>
    </w:p>
    <w:p w:rsidR="00A63DD1" w:rsidRDefault="00A63DD1" w:rsidP="00A63DD1">
      <w:pPr>
        <w:pStyle w:val="VDM"/>
      </w:pPr>
      <w:r>
        <w:rPr>
          <w:b/>
          <w:bCs/>
          <w:color w:val="7F0055"/>
        </w:rPr>
        <w:t>if</w:t>
      </w:r>
      <w:r>
        <w:t xml:space="preserve"> promoted </w:t>
      </w:r>
      <w:r>
        <w:rPr>
          <w:b/>
          <w:bCs/>
          <w:color w:val="7F0055"/>
        </w:rPr>
        <w:t>then</w:t>
      </w:r>
      <w:r>
        <w:t xml:space="preserve"> </w:t>
      </w:r>
      <w:r>
        <w:rPr>
          <w:b/>
          <w:bCs/>
          <w:color w:val="7F0055"/>
        </w:rPr>
        <w:t>return</w:t>
      </w:r>
      <w:r>
        <w:t xml:space="preserve"> validGoldGeneralMove(c1,c2)</w:t>
      </w:r>
    </w:p>
    <w:p w:rsidR="00A63DD1" w:rsidRDefault="00A63DD1" w:rsidP="00A63DD1">
      <w:pPr>
        <w:pStyle w:val="VDM"/>
      </w:pPr>
      <w:r>
        <w:rPr>
          <w:b/>
          <w:bCs/>
          <w:color w:val="7F0055"/>
        </w:rPr>
        <w:t>else</w:t>
      </w:r>
      <w:r>
        <w:t xml:space="preserve"> </w:t>
      </w:r>
      <w:r>
        <w:rPr>
          <w:b/>
          <w:bCs/>
          <w:color w:val="7F0055"/>
        </w:rPr>
        <w:t>return</w:t>
      </w:r>
      <w:r>
        <w:t xml:space="preserve"> c1.x = c2.x </w:t>
      </w:r>
      <w:r>
        <w:rPr>
          <w:b/>
          <w:bCs/>
          <w:color w:val="7F0055"/>
        </w:rPr>
        <w:t>and</w:t>
      </w:r>
      <w:r>
        <w:t xml:space="preserve"> </w:t>
      </w:r>
    </w:p>
    <w:p w:rsidR="00A63DD1" w:rsidRDefault="00A63DD1" w:rsidP="00A63DD1">
      <w:pPr>
        <w:pStyle w:val="VDM"/>
      </w:pPr>
      <w:r>
        <w:rPr>
          <w:b/>
          <w:bCs/>
          <w:color w:val="7F0055"/>
        </w:rPr>
        <w:t>exists</w:t>
      </w:r>
      <w:r>
        <w:t xml:space="preserve"> y </w:t>
      </w:r>
      <w:r>
        <w:rPr>
          <w:b/>
          <w:bCs/>
          <w:color w:val="7F0055"/>
        </w:rPr>
        <w:t>in</w:t>
      </w:r>
      <w:r>
        <w:t xml:space="preserve"> </w:t>
      </w:r>
      <w:r>
        <w:rPr>
          <w:b/>
          <w:bCs/>
          <w:color w:val="7F0055"/>
        </w:rPr>
        <w:t>set</w:t>
      </w:r>
      <w:r>
        <w:t xml:space="preserve"> {1,...,8} &amp; </w:t>
      </w:r>
    </w:p>
    <w:p w:rsidR="00A63DD1" w:rsidRDefault="00A63DD1" w:rsidP="00A63DD1">
      <w:pPr>
        <w:pStyle w:val="VDM"/>
      </w:pPr>
      <w:r>
        <w:tab/>
      </w:r>
      <w:r>
        <w:tab/>
        <w:t xml:space="preserve">(c1.y = c2.y + y * direction() </w:t>
      </w:r>
      <w:r>
        <w:rPr>
          <w:b/>
          <w:bCs/>
          <w:color w:val="7F0055"/>
        </w:rPr>
        <w:t>and</w:t>
      </w:r>
    </w:p>
    <w:p w:rsidR="00A63DD1" w:rsidRDefault="00A63DD1" w:rsidP="00A63DD1">
      <w:pPr>
        <w:pStyle w:val="VDM"/>
      </w:pPr>
      <w:r>
        <w:tab/>
      </w:r>
      <w:r>
        <w:tab/>
      </w:r>
      <w:r>
        <w:rPr>
          <w:b/>
          <w:bCs/>
          <w:color w:val="7F0055"/>
        </w:rPr>
        <w:t>forall</w:t>
      </w:r>
      <w:r>
        <w:t xml:space="preserve"> yi </w:t>
      </w:r>
      <w:r>
        <w:rPr>
          <w:b/>
          <w:bCs/>
          <w:color w:val="7F0055"/>
        </w:rPr>
        <w:t>in</w:t>
      </w:r>
      <w:r>
        <w:t xml:space="preserve"> </w:t>
      </w:r>
      <w:r>
        <w:rPr>
          <w:b/>
          <w:bCs/>
          <w:color w:val="7F0055"/>
        </w:rPr>
        <w:t>set</w:t>
      </w:r>
      <w:r>
        <w:t xml:space="preserve"> ({c2.y+direction(),...,c2.y+(y-1)*direction()} </w:t>
      </w:r>
      <w:r>
        <w:rPr>
          <w:b/>
          <w:bCs/>
          <w:color w:val="7F0055"/>
        </w:rPr>
        <w:t>union</w:t>
      </w:r>
      <w:r>
        <w:t xml:space="preserve"> {c2.y+(y-1)*direction(),...,c2.y+direction()}) &amp;</w:t>
      </w:r>
    </w:p>
    <w:p w:rsidR="00A63DD1" w:rsidRDefault="00A63DD1" w:rsidP="00A63DD1">
      <w:pPr>
        <w:pStyle w:val="VDM"/>
      </w:pPr>
      <w:r>
        <w:tab/>
      </w:r>
      <w:r>
        <w:tab/>
        <w:t xml:space="preserve">(Board`getInstance().getCell(c1.x,yi).piece = </w:t>
      </w:r>
      <w:r>
        <w:rPr>
          <w:b/>
          <w:bCs/>
          <w:color w:val="7F0055"/>
        </w:rPr>
        <w:t>nil</w:t>
      </w:r>
      <w:r>
        <w:t xml:space="preserve">) </w:t>
      </w:r>
    </w:p>
    <w:p w:rsidR="00A63DD1" w:rsidRDefault="00A63DD1" w:rsidP="00A63DD1">
      <w:pPr>
        <w:pStyle w:val="VDM"/>
      </w:pPr>
      <w:r>
        <w:tab/>
      </w:r>
      <w:r>
        <w:tab/>
        <w:t xml:space="preserve">); </w:t>
      </w:r>
    </w:p>
    <w:p w:rsidR="00F8625E" w:rsidRDefault="00A63DD1" w:rsidP="00A63DD1">
      <w:pPr>
        <w:pStyle w:val="VDM"/>
        <w:rPr>
          <w:lang w:val="da-DK"/>
        </w:rPr>
      </w:pPr>
      <w:r>
        <w:rPr>
          <w:b/>
          <w:bCs/>
          <w:color w:val="7F0055"/>
        </w:rPr>
        <w:t>end</w:t>
      </w:r>
      <w:r>
        <w:t xml:space="preserve"> Lance</w:t>
      </w:r>
    </w:p>
    <w:sectPr w:rsidR="00F8625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DD1"/>
    <w:rsid w:val="00A63DD1"/>
    <w:rsid w:val="00F8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B9E595D-4320-4CB9-A3FE-940F0207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DM">
    <w:name w:val="VDM"/>
    <w:pPr>
      <w:shd w:val="pct20" w:color="auto" w:fill="auto"/>
    </w:pPr>
    <w:rPr>
      <w:rFonts w:ascii="Courier New" w:hAnsi="Courier New"/>
      <w:noProof/>
    </w:rPr>
  </w:style>
  <w:style w:type="character" w:customStyle="1" w:styleId="VDMCOV">
    <w:name w:val="VDM_COV"/>
    <w:rPr>
      <w:rFonts w:ascii="Courier" w:hAnsi="Courier"/>
      <w:bdr w:val="none" w:sz="0" w:space="0" w:color="auto"/>
      <w:shd w:val="pct20" w:color="auto" w:fill="auto"/>
    </w:rPr>
  </w:style>
  <w:style w:type="character" w:customStyle="1" w:styleId="VDMNCOV">
    <w:name w:val="VDM_NCOV"/>
    <w:rPr>
      <w:rFonts w:ascii="Courier" w:hAnsi="Courier"/>
      <w:color w:val="FF0000"/>
      <w:bdr w:val="none" w:sz="0" w:space="0" w:color="auto"/>
      <w:shd w:val="pct20" w:color="auto" w:fill="auto"/>
    </w:rPr>
  </w:style>
  <w:style w:type="paragraph" w:customStyle="1" w:styleId="VDMTCTABLE">
    <w:name w:val="VDM_TC_TABLE"/>
    <w:basedOn w:val="VDM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tor_000\Desktop\VD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VDM.dot</Template>
  <TotalTime>2</TotalTime>
  <Pages>1</Pages>
  <Words>78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IFAD</Company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Silva</dc:creator>
  <cp:keywords/>
  <cp:lastModifiedBy>Vitor Silva</cp:lastModifiedBy>
  <cp:revision>1</cp:revision>
  <dcterms:created xsi:type="dcterms:W3CDTF">2013-12-02T21:58:00Z</dcterms:created>
  <dcterms:modified xsi:type="dcterms:W3CDTF">2013-12-02T22:00:00Z</dcterms:modified>
</cp:coreProperties>
</file>