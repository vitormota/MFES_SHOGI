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EC" w:rsidRDefault="003D64EC" w:rsidP="003D64EC">
      <w:pPr>
        <w:pStyle w:val="VDM"/>
      </w:pPr>
      <w:r>
        <w:rPr>
          <w:b/>
          <w:bCs/>
          <w:color w:val="7F0055"/>
        </w:rPr>
        <w:t>class</w:t>
      </w:r>
      <w:r>
        <w:t xml:space="preserve"> Piece</w:t>
      </w:r>
    </w:p>
    <w:p w:rsidR="003D64EC" w:rsidRDefault="003D64EC" w:rsidP="003D64EC">
      <w:pPr>
        <w:pStyle w:val="VDM"/>
        <w:rPr>
          <w:b/>
          <w:bCs/>
          <w:color w:val="7F0055"/>
        </w:rPr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types</w:t>
      </w: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public</w:t>
      </w:r>
      <w:r>
        <w:t xml:space="preserve"> Player = </w:t>
      </w:r>
      <w:r>
        <w:rPr>
          <w:b/>
          <w:bCs/>
          <w:color w:val="000080"/>
        </w:rPr>
        <w:t>&lt;White&gt;</w:t>
      </w:r>
      <w:r>
        <w:t xml:space="preserve"> | </w:t>
      </w:r>
      <w:r>
        <w:rPr>
          <w:b/>
          <w:bCs/>
          <w:color w:val="000080"/>
        </w:rPr>
        <w:t>&lt;Black&gt;</w:t>
      </w:r>
      <w:r>
        <w:t xml:space="preserve">; </w:t>
      </w:r>
      <w:r>
        <w:rPr>
          <w:color w:val="3F7F5F"/>
        </w:rPr>
        <w:t>-- Define player again??!</w:t>
      </w:r>
    </w:p>
    <w:p w:rsidR="003D64EC" w:rsidRDefault="003D64EC" w:rsidP="003D64EC">
      <w:pPr>
        <w:pStyle w:val="VDM"/>
        <w:rPr>
          <w:b/>
          <w:bCs/>
          <w:color w:val="7F0055"/>
        </w:rPr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public</w:t>
      </w:r>
      <w:r>
        <w:t xml:space="preserve"> belongTo : Player;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protected</w:t>
      </w:r>
      <w:r>
        <w:t xml:space="preserve"> promoted : </w:t>
      </w:r>
      <w:r>
        <w:rPr>
          <w:b/>
          <w:bCs/>
          <w:color w:val="7F0055"/>
        </w:rPr>
        <w:t>bool</w:t>
      </w:r>
      <w:r>
        <w:t xml:space="preserve"> := </w:t>
      </w:r>
      <w:r>
        <w:rPr>
          <w:b/>
          <w:bCs/>
          <w:color w:val="7F0055"/>
        </w:rPr>
        <w:t>false</w:t>
      </w:r>
      <w:r>
        <w:t>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operations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protected</w:t>
      </w:r>
      <w:r>
        <w:t xml:space="preserve"> Piece: Player ==&gt; Piece</w:t>
      </w:r>
    </w:p>
    <w:p w:rsidR="003D64EC" w:rsidRDefault="003D64EC" w:rsidP="003D64EC">
      <w:pPr>
        <w:pStyle w:val="VDM"/>
      </w:pPr>
      <w:r>
        <w:t>Piece(p) == belongTo:= p;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protected</w:t>
      </w:r>
      <w:r>
        <w:t xml:space="preserve"> direction: () ==&gt; </w:t>
      </w:r>
      <w:r>
        <w:rPr>
          <w:b/>
          <w:bCs/>
          <w:color w:val="7F0055"/>
        </w:rPr>
        <w:t>int</w:t>
      </w:r>
    </w:p>
    <w:p w:rsidR="003D64EC" w:rsidRDefault="003D64EC" w:rsidP="003D64EC">
      <w:pPr>
        <w:pStyle w:val="VDM"/>
      </w:pPr>
      <w:r>
        <w:t xml:space="preserve">direction() == </w:t>
      </w:r>
      <w:r>
        <w:rPr>
          <w:b/>
          <w:bCs/>
          <w:color w:val="7F0055"/>
        </w:rPr>
        <w:t>if</w:t>
      </w:r>
      <w:r>
        <w:t xml:space="preserve"> belongTo = </w:t>
      </w:r>
      <w:r>
        <w:rPr>
          <w:b/>
          <w:bCs/>
          <w:color w:val="000080"/>
        </w:rPr>
        <w:t>&lt;White&gt;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-1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return</w:t>
      </w:r>
      <w:r>
        <w:t xml:space="preserve"> 1;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public</w:t>
      </w:r>
      <w:r>
        <w:t xml:space="preserve"> validMovement: Cell*Cell ==&gt; </w:t>
      </w:r>
      <w:r>
        <w:rPr>
          <w:b/>
          <w:bCs/>
          <w:color w:val="7F0055"/>
        </w:rPr>
        <w:t>bool</w:t>
      </w:r>
    </w:p>
    <w:p w:rsidR="003D64EC" w:rsidRDefault="003D64EC" w:rsidP="003D64EC">
      <w:pPr>
        <w:pStyle w:val="VDM"/>
      </w:pPr>
      <w:r>
        <w:t xml:space="preserve">validMovement(c1,c2) == </w:t>
      </w:r>
      <w:r>
        <w:rPr>
          <w:b/>
          <w:bCs/>
          <w:color w:val="7F0055"/>
        </w:rPr>
        <w:t>is</w:t>
      </w:r>
      <w:r>
        <w:t xml:space="preserve"> </w:t>
      </w:r>
      <w:r>
        <w:rPr>
          <w:b/>
          <w:bCs/>
          <w:color w:val="7F0055"/>
        </w:rPr>
        <w:t>subclass</w:t>
      </w:r>
      <w:r>
        <w:t xml:space="preserve"> </w:t>
      </w:r>
      <w:r>
        <w:rPr>
          <w:b/>
          <w:bCs/>
          <w:color w:val="7F0055"/>
        </w:rPr>
        <w:t>responsibility</w:t>
      </w: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pre</w:t>
      </w:r>
      <w:r>
        <w:t xml:space="preserve"> c1 = Board`getInstance().getCell(c1.x,c1.y) </w:t>
      </w:r>
      <w:r>
        <w:rPr>
          <w:b/>
          <w:bCs/>
          <w:color w:val="7F0055"/>
        </w:rPr>
        <w:t>and</w:t>
      </w:r>
      <w:r>
        <w:t xml:space="preserve"> c1 = Board`getInstance().getCell(c2.x,c2.y);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public</w:t>
      </w:r>
      <w:r>
        <w:t xml:space="preserve"> capture:() ==&gt; ()</w:t>
      </w:r>
    </w:p>
    <w:p w:rsidR="003D64EC" w:rsidRDefault="003D64EC" w:rsidP="003D64EC">
      <w:pPr>
        <w:pStyle w:val="VDM"/>
      </w:pPr>
      <w:r>
        <w:t>capture() == (</w:t>
      </w:r>
      <w:r>
        <w:rPr>
          <w:b/>
          <w:bCs/>
          <w:color w:val="7F0055"/>
        </w:rPr>
        <w:t>if</w:t>
      </w:r>
      <w:r>
        <w:t xml:space="preserve"> belongTo = </w:t>
      </w:r>
      <w:r>
        <w:rPr>
          <w:b/>
          <w:bCs/>
          <w:color w:val="000080"/>
        </w:rPr>
        <w:t>&lt;White&gt;</w:t>
      </w:r>
      <w:r>
        <w:t xml:space="preserve"> </w:t>
      </w:r>
      <w:r>
        <w:rPr>
          <w:b/>
          <w:bCs/>
          <w:color w:val="7F0055"/>
        </w:rPr>
        <w:t>then</w:t>
      </w:r>
      <w:r>
        <w:t xml:space="preserve"> belongTo := </w:t>
      </w:r>
      <w:r>
        <w:rPr>
          <w:b/>
          <w:bCs/>
          <w:color w:val="000080"/>
        </w:rPr>
        <w:t>&lt;Black&gt;</w:t>
      </w:r>
      <w:r>
        <w:t xml:space="preserve"> </w:t>
      </w:r>
      <w:r>
        <w:rPr>
          <w:b/>
          <w:bCs/>
          <w:color w:val="7F0055"/>
        </w:rPr>
        <w:t>else</w:t>
      </w:r>
      <w:r>
        <w:t xml:space="preserve"> belongTo:= </w:t>
      </w:r>
      <w:r>
        <w:rPr>
          <w:b/>
          <w:bCs/>
          <w:color w:val="000080"/>
        </w:rPr>
        <w:t>&lt;White&gt;</w:t>
      </w:r>
      <w:r>
        <w:t xml:space="preserve">; promoted:= </w:t>
      </w:r>
      <w:r>
        <w:rPr>
          <w:b/>
          <w:bCs/>
          <w:color w:val="7F0055"/>
        </w:rPr>
        <w:t>false</w:t>
      </w:r>
      <w:r>
        <w:t>)</w:t>
      </w: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post</w:t>
      </w:r>
      <w:r>
        <w:t xml:space="preserve"> promoted = </w:t>
      </w:r>
      <w:r>
        <w:rPr>
          <w:b/>
          <w:bCs/>
          <w:color w:val="7F0055"/>
        </w:rPr>
        <w:t>false</w:t>
      </w:r>
      <w:r>
        <w:t xml:space="preserve">; 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public</w:t>
      </w:r>
      <w:r>
        <w:t xml:space="preserve"> promote:() ==&gt; ()</w:t>
      </w:r>
    </w:p>
    <w:p w:rsidR="003D64EC" w:rsidRDefault="003D64EC" w:rsidP="003D64EC">
      <w:pPr>
        <w:pStyle w:val="VDM"/>
      </w:pPr>
      <w:r>
        <w:t xml:space="preserve">promote() == promoted:= </w:t>
      </w:r>
      <w:r>
        <w:rPr>
          <w:b/>
          <w:bCs/>
          <w:color w:val="7F0055"/>
        </w:rPr>
        <w:t>true</w:t>
      </w: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pre</w:t>
      </w:r>
      <w:r>
        <w:t xml:space="preserve"> </w:t>
      </w:r>
      <w:r>
        <w:rPr>
          <w:b/>
          <w:bCs/>
          <w:color w:val="7F0055"/>
        </w:rPr>
        <w:t>not</w:t>
      </w:r>
      <w:r>
        <w:t xml:space="preserve"> </w:t>
      </w:r>
      <w:r>
        <w:rPr>
          <w:b/>
          <w:bCs/>
          <w:color w:val="7F0055"/>
        </w:rPr>
        <w:t>isofclass</w:t>
      </w:r>
      <w:r>
        <w:t xml:space="preserve">(GoldGeneral, </w:t>
      </w:r>
      <w:r>
        <w:rPr>
          <w:b/>
          <w:bCs/>
          <w:color w:val="7F0055"/>
        </w:rPr>
        <w:t>self</w:t>
      </w:r>
      <w:r>
        <w:t xml:space="preserve">)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not</w:t>
      </w:r>
      <w:r>
        <w:t xml:space="preserve"> </w:t>
      </w:r>
      <w:r>
        <w:rPr>
          <w:b/>
          <w:bCs/>
          <w:color w:val="7F0055"/>
        </w:rPr>
        <w:t>isofclass</w:t>
      </w:r>
      <w:r>
        <w:t>(King,</w:t>
      </w:r>
      <w:r>
        <w:rPr>
          <w:b/>
          <w:bCs/>
          <w:color w:val="7F0055"/>
        </w:rPr>
        <w:t>self</w:t>
      </w:r>
      <w:r>
        <w:t xml:space="preserve">)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not</w:t>
      </w:r>
      <w:r>
        <w:t xml:space="preserve"> promoted;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public</w:t>
      </w:r>
      <w:r>
        <w:t xml:space="preserve"> getPromoted:() ==&gt; </w:t>
      </w:r>
      <w:r>
        <w:rPr>
          <w:b/>
          <w:bCs/>
          <w:color w:val="7F0055"/>
        </w:rPr>
        <w:t>bool</w:t>
      </w:r>
    </w:p>
    <w:p w:rsidR="003D64EC" w:rsidRDefault="003D64EC" w:rsidP="003D64EC">
      <w:pPr>
        <w:pStyle w:val="VDM"/>
      </w:pPr>
      <w:r>
        <w:t xml:space="preserve">getPromoted() == </w:t>
      </w:r>
      <w:r>
        <w:rPr>
          <w:b/>
          <w:bCs/>
          <w:color w:val="7F0055"/>
        </w:rPr>
        <w:t>return</w:t>
      </w:r>
      <w:r>
        <w:t xml:space="preserve"> promoted;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protected</w:t>
      </w:r>
      <w:r>
        <w:t xml:space="preserve"> validGoldGeneralMove: Cell*Cell ==&gt; </w:t>
      </w:r>
      <w:r>
        <w:rPr>
          <w:b/>
          <w:bCs/>
          <w:color w:val="7F0055"/>
        </w:rPr>
        <w:t>bool</w:t>
      </w:r>
    </w:p>
    <w:p w:rsidR="003D64EC" w:rsidRDefault="003D64EC" w:rsidP="003D64EC">
      <w:pPr>
        <w:pStyle w:val="VDM"/>
      </w:pPr>
      <w:r>
        <w:t xml:space="preserve">validGoldGeneralMove(c1,c2) == </w:t>
      </w:r>
    </w:p>
    <w:p w:rsidR="003D64EC" w:rsidRDefault="003D64EC" w:rsidP="003D64EC">
      <w:pPr>
        <w:pStyle w:val="VDM"/>
      </w:pPr>
      <w:r>
        <w:rPr>
          <w:b/>
          <w:bCs/>
          <w:color w:val="7F0055"/>
        </w:rPr>
        <w:t>return</w:t>
      </w:r>
      <w:r>
        <w:t xml:space="preserve"> (c1.x = c2.x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 xml:space="preserve">(c1.y-c2.y) = 1) </w:t>
      </w:r>
      <w:r>
        <w:rPr>
          <w:b/>
          <w:bCs/>
          <w:color w:val="7F0055"/>
        </w:rPr>
        <w:t>or</w:t>
      </w:r>
      <w:r>
        <w:tab/>
      </w:r>
      <w:r>
        <w:tab/>
      </w:r>
      <w:r>
        <w:tab/>
      </w:r>
      <w:r>
        <w:tab/>
        <w:t xml:space="preserve">      (c1.y = c2.y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 xml:space="preserve">(c1.x-c2.x) = 1) </w:t>
      </w:r>
      <w:r>
        <w:rPr>
          <w:b/>
          <w:bCs/>
          <w:color w:val="7F0055"/>
        </w:rPr>
        <w:t>or</w:t>
      </w:r>
    </w:p>
    <w:p w:rsidR="003D64EC" w:rsidRDefault="003D64EC" w:rsidP="003D64EC">
      <w:pPr>
        <w:pStyle w:val="VDM"/>
      </w:pPr>
      <w:r>
        <w:t xml:space="preserve">(c1.y = c2.y + direction()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>(c1.x-c2.x) = 1)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pre</w:t>
      </w:r>
      <w:r>
        <w:t xml:space="preserve"> c1 = Board`getInstance().getCell(c1.x,c1.y) </w:t>
      </w:r>
      <w:r>
        <w:rPr>
          <w:b/>
          <w:bCs/>
          <w:color w:val="7F0055"/>
        </w:rPr>
        <w:t>and</w:t>
      </w:r>
      <w:r>
        <w:t xml:space="preserve"> c1 = Board`getInstance().getCell(c2.x,c2.y);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protected</w:t>
      </w:r>
      <w:r>
        <w:t xml:space="preserve"> validKingMove: Cell*Cell ==&gt; </w:t>
      </w:r>
      <w:r>
        <w:rPr>
          <w:b/>
          <w:bCs/>
          <w:color w:val="7F0055"/>
        </w:rPr>
        <w:t>bool</w:t>
      </w:r>
    </w:p>
    <w:p w:rsidR="003D64EC" w:rsidRDefault="003D64EC" w:rsidP="003D64EC">
      <w:pPr>
        <w:pStyle w:val="VDM"/>
      </w:pPr>
      <w:r>
        <w:t xml:space="preserve">validKingMove(c1,c2) == </w:t>
      </w:r>
      <w:r>
        <w:rPr>
          <w:b/>
          <w:bCs/>
          <w:color w:val="7F0055"/>
        </w:rPr>
        <w:t>return</w:t>
      </w:r>
      <w:r>
        <w:t xml:space="preserve"> (</w:t>
      </w:r>
      <w:r>
        <w:rPr>
          <w:b/>
          <w:bCs/>
          <w:color w:val="7F0055"/>
        </w:rPr>
        <w:t>abs</w:t>
      </w:r>
      <w:r>
        <w:t xml:space="preserve">(c1.x-c2.x) = 0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 xml:space="preserve">(c1.y-c2.y) = 1 ) </w:t>
      </w:r>
      <w:r>
        <w:rPr>
          <w:b/>
          <w:bCs/>
          <w:color w:val="7F0055"/>
        </w:rPr>
        <w:t>or</w:t>
      </w:r>
      <w:r>
        <w:t xml:space="preserve"> (</w:t>
      </w:r>
      <w:r>
        <w:rPr>
          <w:b/>
          <w:bCs/>
          <w:color w:val="7F0055"/>
        </w:rPr>
        <w:t>abs</w:t>
      </w:r>
      <w:r>
        <w:t xml:space="preserve">(c1.x-c2.x) = 1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 xml:space="preserve">(c1.y-c2.y) = 0 ) </w:t>
      </w:r>
      <w:r>
        <w:rPr>
          <w:b/>
          <w:bCs/>
          <w:color w:val="7F0055"/>
        </w:rPr>
        <w:t>or</w:t>
      </w:r>
      <w:r>
        <w:t xml:space="preserve"> (</w:t>
      </w:r>
      <w:r>
        <w:rPr>
          <w:b/>
          <w:bCs/>
          <w:color w:val="7F0055"/>
        </w:rPr>
        <w:t>abs</w:t>
      </w:r>
      <w:r>
        <w:t xml:space="preserve">(c1.x-c2.x) = 1 </w:t>
      </w:r>
      <w:r>
        <w:rPr>
          <w:b/>
          <w:bCs/>
          <w:color w:val="7F0055"/>
        </w:rPr>
        <w:t>and</w:t>
      </w:r>
      <w:r>
        <w:t xml:space="preserve"> </w:t>
      </w:r>
      <w:r>
        <w:rPr>
          <w:b/>
          <w:bCs/>
          <w:color w:val="7F0055"/>
        </w:rPr>
        <w:t>abs</w:t>
      </w:r>
      <w:r>
        <w:t>(c1.y-c2.y) = 1 )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pre</w:t>
      </w:r>
      <w:r>
        <w:t xml:space="preserve"> c1 = Board`getInstance().getCell(c1.x,c1.y) </w:t>
      </w:r>
      <w:r>
        <w:rPr>
          <w:b/>
          <w:bCs/>
          <w:color w:val="7F0055"/>
        </w:rPr>
        <w:t>and</w:t>
      </w:r>
      <w:r>
        <w:t xml:space="preserve"> c1 = Board`getInstance().getCell(c2.x,c2.y);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lastRenderedPageBreak/>
        <w:t>F</w:t>
      </w:r>
      <w:r>
        <w:rPr>
          <w:b/>
          <w:bCs/>
          <w:color w:val="7F0055"/>
        </w:rPr>
        <w:t>unctions</w:t>
      </w:r>
    </w:p>
    <w:p w:rsidR="003D64EC" w:rsidRDefault="003D64EC" w:rsidP="003D64EC">
      <w:pPr>
        <w:pStyle w:val="VDM"/>
      </w:pPr>
      <w:bookmarkStart w:id="0" w:name="_GoBack"/>
      <w:bookmarkEnd w:id="0"/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protected</w:t>
      </w:r>
      <w:r>
        <w:t xml:space="preserve"> dist: </w:t>
      </w:r>
      <w:r>
        <w:rPr>
          <w:b/>
          <w:bCs/>
          <w:color w:val="7F0055"/>
        </w:rPr>
        <w:t>nat</w:t>
      </w:r>
      <w:r>
        <w:t>*</w:t>
      </w:r>
      <w:r>
        <w:rPr>
          <w:b/>
          <w:bCs/>
          <w:color w:val="7F0055"/>
        </w:rPr>
        <w:t>nat</w:t>
      </w:r>
      <w:r>
        <w:t xml:space="preserve"> -&gt; </w:t>
      </w:r>
      <w:r>
        <w:rPr>
          <w:b/>
          <w:bCs/>
          <w:color w:val="7F0055"/>
        </w:rPr>
        <w:t>nat</w:t>
      </w:r>
    </w:p>
    <w:p w:rsidR="003D64EC" w:rsidRDefault="003D64EC" w:rsidP="003D64EC">
      <w:pPr>
        <w:pStyle w:val="VDM"/>
      </w:pPr>
      <w:r>
        <w:t xml:space="preserve">dist(n1,n2) == </w:t>
      </w:r>
      <w:r>
        <w:rPr>
          <w:b/>
          <w:bCs/>
          <w:color w:val="7F0055"/>
        </w:rPr>
        <w:t>abs</w:t>
      </w:r>
      <w:r>
        <w:t>(n1-n2);</w:t>
      </w:r>
    </w:p>
    <w:p w:rsidR="003D64EC" w:rsidRDefault="003D64EC" w:rsidP="003D64EC">
      <w:pPr>
        <w:pStyle w:val="VDM"/>
      </w:pPr>
    </w:p>
    <w:p w:rsidR="003D64EC" w:rsidRDefault="003D64EC" w:rsidP="003D64EC">
      <w:pPr>
        <w:pStyle w:val="VDM"/>
      </w:pPr>
      <w:r>
        <w:rPr>
          <w:b/>
          <w:bCs/>
          <w:color w:val="7F0055"/>
        </w:rPr>
        <w:t>protected</w:t>
      </w:r>
      <w:r>
        <w:t xml:space="preserve"> intermediateVals: </w:t>
      </w:r>
      <w:r>
        <w:rPr>
          <w:b/>
          <w:bCs/>
          <w:color w:val="7F0055"/>
        </w:rPr>
        <w:t>nat1</w:t>
      </w:r>
      <w:r>
        <w:t>*</w:t>
      </w:r>
      <w:r>
        <w:rPr>
          <w:b/>
          <w:bCs/>
          <w:color w:val="7F0055"/>
        </w:rPr>
        <w:t>nat1</w:t>
      </w:r>
      <w:r>
        <w:t xml:space="preserve"> -&gt; </w:t>
      </w:r>
      <w:r>
        <w:rPr>
          <w:b/>
          <w:bCs/>
          <w:color w:val="7F0055"/>
        </w:rPr>
        <w:t>set</w:t>
      </w:r>
      <w:r>
        <w:t xml:space="preserve"> </w:t>
      </w:r>
      <w:r>
        <w:rPr>
          <w:b/>
          <w:bCs/>
          <w:color w:val="7F0055"/>
        </w:rPr>
        <w:t>of</w:t>
      </w:r>
      <w:r>
        <w:t xml:space="preserve"> </w:t>
      </w:r>
      <w:r>
        <w:rPr>
          <w:b/>
          <w:bCs/>
          <w:color w:val="7F0055"/>
        </w:rPr>
        <w:t>nat1</w:t>
      </w:r>
    </w:p>
    <w:p w:rsidR="003D64EC" w:rsidRDefault="003D64EC" w:rsidP="003D64EC">
      <w:pPr>
        <w:pStyle w:val="VDM"/>
      </w:pPr>
      <w:r>
        <w:t>intermediateVals(x1,x2) == {x1 + (x2-x1)/</w:t>
      </w:r>
      <w:r>
        <w:rPr>
          <w:b/>
          <w:bCs/>
          <w:color w:val="7F0055"/>
        </w:rPr>
        <w:t>abs</w:t>
      </w:r>
      <w:r>
        <w:t>(x2-x1),..., x2 + (x1-x2)/</w:t>
      </w:r>
      <w:r>
        <w:rPr>
          <w:b/>
          <w:bCs/>
          <w:color w:val="7F0055"/>
        </w:rPr>
        <w:t>abs</w:t>
      </w:r>
      <w:r>
        <w:t xml:space="preserve">(x1-x2)} </w:t>
      </w:r>
      <w:r>
        <w:rPr>
          <w:b/>
          <w:bCs/>
          <w:color w:val="7F0055"/>
        </w:rPr>
        <w:t>union</w:t>
      </w:r>
      <w:r>
        <w:t xml:space="preserve"> </w:t>
      </w:r>
    </w:p>
    <w:p w:rsidR="003D64EC" w:rsidRDefault="003D64EC" w:rsidP="003D64EC">
      <w:pPr>
        <w:pStyle w:val="VD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{x2 + (x1-x2)/</w:t>
      </w:r>
      <w:r>
        <w:rPr>
          <w:b/>
          <w:bCs/>
          <w:color w:val="7F0055"/>
        </w:rPr>
        <w:t>abs</w:t>
      </w:r>
      <w:r>
        <w:t>(x1-x2),..., x1 + (x2-x1)/</w:t>
      </w:r>
      <w:r>
        <w:rPr>
          <w:b/>
          <w:bCs/>
          <w:color w:val="7F0055"/>
        </w:rPr>
        <w:t>abs</w:t>
      </w:r>
      <w:r>
        <w:t>(x2-x1)}</w:t>
      </w:r>
    </w:p>
    <w:p w:rsidR="00F8625E" w:rsidRDefault="003D64EC" w:rsidP="003D64EC">
      <w:pPr>
        <w:pStyle w:val="VDM"/>
        <w:rPr>
          <w:lang w:val="da-DK"/>
        </w:rPr>
      </w:pPr>
      <w:r>
        <w:rPr>
          <w:rFonts w:ascii="Consolas" w:hAnsi="Consolas" w:cs="Consolas"/>
          <w:b/>
          <w:bCs/>
          <w:color w:val="7F0055"/>
        </w:rPr>
        <w:t>end</w:t>
      </w:r>
      <w:r>
        <w:rPr>
          <w:rFonts w:ascii="Consolas" w:hAnsi="Consolas" w:cs="Consolas"/>
          <w:color w:val="000000"/>
        </w:rPr>
        <w:t xml:space="preserve"> Piece</w:t>
      </w:r>
    </w:p>
    <w:sectPr w:rsidR="00F862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2D"/>
    <w:rsid w:val="003D64EC"/>
    <w:rsid w:val="007A392D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3D2E2D-C145-4F69-9B6D-FA5F1B86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0</TotalTime>
  <Pages>2</Pages>
  <Words>233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2</cp:revision>
  <dcterms:created xsi:type="dcterms:W3CDTF">2013-12-02T22:04:00Z</dcterms:created>
  <dcterms:modified xsi:type="dcterms:W3CDTF">2013-12-02T22:04:00Z</dcterms:modified>
</cp:coreProperties>
</file>