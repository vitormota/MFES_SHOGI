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2D" w:rsidRDefault="007A392D" w:rsidP="007A392D">
      <w:pPr>
        <w:pStyle w:val="VDM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b/>
          <w:bCs/>
          <w:color w:val="7F0055"/>
        </w:rPr>
        <w:t xml:space="preserve">class </w:t>
      </w:r>
      <w:r>
        <w:rPr>
          <w:rFonts w:ascii="Consolas" w:hAnsi="Consolas" w:cs="Consolas"/>
          <w:color w:val="000000"/>
        </w:rPr>
        <w:t>Pawn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subclass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of</w:t>
      </w:r>
      <w:r>
        <w:rPr>
          <w:rFonts w:ascii="Consolas" w:hAnsi="Consolas" w:cs="Consolas"/>
          <w:color w:val="000000"/>
        </w:rPr>
        <w:t xml:space="preserve"> Piece</w:t>
      </w:r>
    </w:p>
    <w:p w:rsidR="007A392D" w:rsidRDefault="007A392D" w:rsidP="007A392D">
      <w:pPr>
        <w:pStyle w:val="VDM"/>
        <w:rPr>
          <w:rFonts w:ascii="Consolas" w:hAnsi="Consolas" w:cs="Consolas"/>
          <w:color w:val="000000"/>
        </w:rPr>
      </w:pPr>
    </w:p>
    <w:p w:rsidR="007A392D" w:rsidRDefault="007A392D" w:rsidP="007A392D">
      <w:pPr>
        <w:pStyle w:val="VDM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operat</w:t>
      </w:r>
      <w:r>
        <w:rPr>
          <w:rFonts w:ascii="Consolas" w:hAnsi="Consolas" w:cs="Consolas"/>
          <w:b/>
          <w:bCs/>
          <w:color w:val="7F0055"/>
        </w:rPr>
        <w:t>ions</w:t>
      </w:r>
    </w:p>
    <w:p w:rsidR="007A392D" w:rsidRDefault="007A392D" w:rsidP="007A392D">
      <w:pPr>
        <w:pStyle w:val="VDM"/>
        <w:rPr>
          <w:b/>
          <w:bCs/>
          <w:color w:val="7F0055"/>
        </w:rPr>
      </w:pPr>
    </w:p>
    <w:p w:rsidR="007A392D" w:rsidRDefault="007A392D" w:rsidP="007A392D">
      <w:pPr>
        <w:pStyle w:val="VDM"/>
      </w:pPr>
      <w:r>
        <w:rPr>
          <w:b/>
          <w:bCs/>
          <w:color w:val="7F0055"/>
        </w:rPr>
        <w:t>public</w:t>
      </w:r>
      <w:r>
        <w:t xml:space="preserve"> Pawn: Player ==&gt; Pawn</w:t>
      </w:r>
    </w:p>
    <w:p w:rsidR="007A392D" w:rsidRDefault="007A392D" w:rsidP="007A392D">
      <w:pPr>
        <w:pStyle w:val="VDM"/>
      </w:pPr>
      <w:r>
        <w:t>Pawn(p) == Piece(p);</w:t>
      </w:r>
    </w:p>
    <w:p w:rsidR="007A392D" w:rsidRDefault="007A392D" w:rsidP="007A392D">
      <w:pPr>
        <w:pStyle w:val="VDM"/>
      </w:pPr>
    </w:p>
    <w:p w:rsidR="007A392D" w:rsidRDefault="007A392D" w:rsidP="007A392D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7A392D" w:rsidRDefault="007A392D" w:rsidP="007A392D">
      <w:pPr>
        <w:pStyle w:val="VDM"/>
      </w:pPr>
      <w:r>
        <w:t xml:space="preserve">validMovement(c1,c2) == </w:t>
      </w:r>
    </w:p>
    <w:p w:rsidR="007A392D" w:rsidRDefault="007A392D" w:rsidP="007A392D">
      <w:pPr>
        <w:pStyle w:val="VDM"/>
      </w:pPr>
      <w:r>
        <w:rPr>
          <w:b/>
          <w:bCs/>
          <w:color w:val="7F0055"/>
        </w:rPr>
        <w:t>if</w:t>
      </w:r>
      <w:r>
        <w:t xml:space="preserve"> promoted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validGoldGeneralMove(c1,c2)</w:t>
      </w:r>
    </w:p>
    <w:p w:rsidR="007A392D" w:rsidRDefault="007A392D" w:rsidP="007A392D">
      <w:pPr>
        <w:pStyle w:val="VDM"/>
      </w:pPr>
      <w:r>
        <w:rPr>
          <w:b/>
          <w:bCs/>
          <w:color w:val="7F0055"/>
        </w:rPr>
        <w:t>e</w:t>
      </w:r>
      <w:r>
        <w:rPr>
          <w:b/>
          <w:bCs/>
          <w:color w:val="7F0055"/>
        </w:rPr>
        <w:t>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c1.x = c2.x </w:t>
      </w:r>
      <w:r>
        <w:rPr>
          <w:b/>
          <w:bCs/>
          <w:color w:val="7F0055"/>
        </w:rPr>
        <w:t>and</w:t>
      </w:r>
      <w:r>
        <w:t xml:space="preserve"> c1.y = c2.y + direction();</w:t>
      </w:r>
    </w:p>
    <w:p w:rsidR="007A392D" w:rsidRDefault="007A392D" w:rsidP="007A392D">
      <w:pPr>
        <w:pStyle w:val="VDM"/>
      </w:pPr>
    </w:p>
    <w:p w:rsidR="00F8625E" w:rsidRDefault="007A392D" w:rsidP="007A392D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Pawn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2D"/>
    <w:rsid w:val="007A392D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3D2E2D-C145-4F69-9B6D-FA5F1B86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2013-12-02T22:00:00Z</dcterms:created>
  <dcterms:modified xsi:type="dcterms:W3CDTF">2013-12-02T22:02:00Z</dcterms:modified>
</cp:coreProperties>
</file>